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40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703"/>
        <w:gridCol w:w="6325"/>
      </w:tblGrid>
      <w:tr w:rsidR="001B2ABD" w:rsidTr="0032091F">
        <w:trPr>
          <w:trHeight w:val="3739"/>
        </w:trPr>
        <w:tc>
          <w:tcPr>
            <w:tcW w:w="3519" w:type="dxa"/>
            <w:vAlign w:val="bottom"/>
          </w:tcPr>
          <w:p w:rsidR="001B2ABD" w:rsidRDefault="001B2ABD" w:rsidP="00374453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-1004570</wp:posOffset>
                      </wp:positionV>
                      <wp:extent cx="2122805" cy="2122805"/>
                      <wp:effectExtent l="19050" t="19050" r="29845" b="29845"/>
                      <wp:wrapThrough wrapText="bothSides">
                        <wp:wrapPolygon edited="0">
                          <wp:start x="8723" y="-194"/>
                          <wp:lineTo x="7172" y="-194"/>
                          <wp:lineTo x="2520" y="2132"/>
                          <wp:lineTo x="2520" y="2908"/>
                          <wp:lineTo x="388" y="5427"/>
                          <wp:lineTo x="-194" y="6978"/>
                          <wp:lineTo x="-194" y="13569"/>
                          <wp:lineTo x="194" y="15313"/>
                          <wp:lineTo x="2326" y="18802"/>
                          <wp:lineTo x="6978" y="21516"/>
                          <wp:lineTo x="8335" y="21710"/>
                          <wp:lineTo x="13181" y="21710"/>
                          <wp:lineTo x="14150" y="21516"/>
                          <wp:lineTo x="19190" y="18608"/>
                          <wp:lineTo x="21322" y="15313"/>
                          <wp:lineTo x="21710" y="12406"/>
                          <wp:lineTo x="21710" y="8529"/>
                          <wp:lineTo x="21128" y="6009"/>
                          <wp:lineTo x="19190" y="3101"/>
                          <wp:lineTo x="18996" y="2326"/>
                          <wp:lineTo x="13956" y="-194"/>
                          <wp:lineTo x="12793" y="-194"/>
                          <wp:lineTo x="8723" y="-194"/>
                        </wp:wrapPolygon>
                      </wp:wrapThrough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10320" t="1122" r="-10320" b="-7874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AC585D" id="Oval 2" o:spid="_x0000_s1026" alt="Title: Professional Headshot of Man" style="position:absolute;margin-left:-3.5pt;margin-top:-79.1pt;width:167.15pt;height:16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" strokecolor="#94b6d2 [3204]" strokeweight="5pt">
                      <v:fill r:id="rId10" o:title="" recolor="t" rotate="t" type="frame"/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703" w:type="dxa"/>
          </w:tcPr>
          <w:p w:rsidR="001B2ABD" w:rsidRDefault="001B2ABD" w:rsidP="00374453">
            <w:pPr>
              <w:tabs>
                <w:tab w:val="left" w:pos="990"/>
              </w:tabs>
            </w:pPr>
          </w:p>
        </w:tc>
        <w:tc>
          <w:tcPr>
            <w:tcW w:w="6325" w:type="dxa"/>
            <w:vAlign w:val="bottom"/>
          </w:tcPr>
          <w:p w:rsidR="0004191B" w:rsidRPr="00374453" w:rsidRDefault="00A84E39" w:rsidP="00374453">
            <w:pPr>
              <w:pStyle w:val="Title"/>
              <w:rPr>
                <w:sz w:val="56"/>
              </w:rPr>
            </w:pPr>
            <w:r w:rsidRPr="00374453">
              <w:rPr>
                <w:sz w:val="56"/>
              </w:rPr>
              <w:t xml:space="preserve">Mokhobo </w:t>
            </w:r>
            <w:r w:rsidR="0004191B" w:rsidRPr="00374453">
              <w:rPr>
                <w:sz w:val="56"/>
              </w:rPr>
              <w:t>Thapelo</w:t>
            </w:r>
          </w:p>
          <w:p w:rsidR="001B2ABD" w:rsidRDefault="00AF5B5F" w:rsidP="00374453">
            <w:pPr>
              <w:pStyle w:val="Subtitle"/>
              <w:rPr>
                <w:spacing w:val="0"/>
                <w:w w:val="100"/>
              </w:rPr>
            </w:pPr>
            <w:r w:rsidRPr="00E52A21">
              <w:rPr>
                <w:spacing w:val="1"/>
                <w:w w:val="72"/>
              </w:rPr>
              <w:t>CURRICULUM VITA</w:t>
            </w:r>
            <w:r w:rsidRPr="00E52A21">
              <w:rPr>
                <w:spacing w:val="13"/>
                <w:w w:val="72"/>
              </w:rPr>
              <w:t>E</w:t>
            </w:r>
          </w:p>
          <w:p w:rsidR="00A84E39" w:rsidRDefault="00A84E39" w:rsidP="00374453">
            <w:pPr>
              <w:pStyle w:val="Heading2"/>
              <w:rPr>
                <w:rFonts w:asciiTheme="minorHAnsi" w:eastAsiaTheme="minorEastAsia" w:hAnsiTheme="minorHAnsi" w:cstheme="minorBidi"/>
                <w:szCs w:val="22"/>
              </w:rPr>
            </w:pPr>
            <w:r>
              <w:t>PERSONAL DETAILS</w:t>
            </w:r>
          </w:p>
          <w:p w:rsidR="003C1912" w:rsidRDefault="003C1912" w:rsidP="00374453">
            <w:pPr>
              <w:rPr>
                <w:sz w:val="22"/>
              </w:rPr>
            </w:pPr>
            <w:r>
              <w:rPr>
                <w:sz w:val="22"/>
              </w:rPr>
              <w:t xml:space="preserve">Title: </w:t>
            </w:r>
            <w:r w:rsidR="009038F8">
              <w:rPr>
                <w:sz w:val="22"/>
              </w:rPr>
              <w:t>Mr.</w:t>
            </w:r>
          </w:p>
          <w:p w:rsidR="00A84E39" w:rsidRPr="00374453" w:rsidRDefault="00A84E39" w:rsidP="00374453">
            <w:pPr>
              <w:rPr>
                <w:sz w:val="22"/>
              </w:rPr>
            </w:pPr>
            <w:r w:rsidRPr="00374453">
              <w:rPr>
                <w:sz w:val="22"/>
              </w:rPr>
              <w:t>FULL NAMES:</w:t>
            </w:r>
            <w:r w:rsidR="0006684A">
              <w:rPr>
                <w:sz w:val="22"/>
              </w:rPr>
              <w:t xml:space="preserve"> </w:t>
            </w:r>
            <w:r w:rsidRPr="00374453">
              <w:rPr>
                <w:sz w:val="22"/>
              </w:rPr>
              <w:t xml:space="preserve">Thapelo </w:t>
            </w:r>
            <w:proofErr w:type="spellStart"/>
            <w:r w:rsidRPr="00374453">
              <w:rPr>
                <w:sz w:val="22"/>
              </w:rPr>
              <w:t>Mt</w:t>
            </w:r>
            <w:r w:rsidR="009038F8">
              <w:rPr>
                <w:sz w:val="22"/>
              </w:rPr>
              <w:t>h</w:t>
            </w:r>
            <w:r w:rsidRPr="00374453">
              <w:rPr>
                <w:sz w:val="22"/>
              </w:rPr>
              <w:t>imkhulu</w:t>
            </w:r>
            <w:proofErr w:type="spellEnd"/>
          </w:p>
          <w:p w:rsidR="00A84E39" w:rsidRPr="00374453" w:rsidRDefault="00A84E39" w:rsidP="00374453">
            <w:pPr>
              <w:rPr>
                <w:sz w:val="22"/>
              </w:rPr>
            </w:pPr>
            <w:r w:rsidRPr="00374453">
              <w:rPr>
                <w:sz w:val="22"/>
              </w:rPr>
              <w:t>SURNAME: Mokhobo</w:t>
            </w:r>
          </w:p>
          <w:p w:rsidR="00A84E39" w:rsidRPr="00374453" w:rsidRDefault="00A84E39" w:rsidP="00374453">
            <w:pPr>
              <w:rPr>
                <w:sz w:val="22"/>
              </w:rPr>
            </w:pPr>
            <w:r w:rsidRPr="00374453">
              <w:rPr>
                <w:sz w:val="22"/>
              </w:rPr>
              <w:t>Gender: Male</w:t>
            </w:r>
          </w:p>
          <w:p w:rsidR="00A84E39" w:rsidRPr="00374453" w:rsidRDefault="006F266A" w:rsidP="00374453">
            <w:pPr>
              <w:rPr>
                <w:sz w:val="22"/>
              </w:rPr>
            </w:pPr>
            <w:r>
              <w:rPr>
                <w:sz w:val="22"/>
              </w:rPr>
              <w:t>Date of Birth: 28 July 1996</w:t>
            </w:r>
          </w:p>
          <w:p w:rsidR="00A84E39" w:rsidRPr="00374453" w:rsidRDefault="00A84E39" w:rsidP="00374453">
            <w:pPr>
              <w:rPr>
                <w:sz w:val="22"/>
              </w:rPr>
            </w:pPr>
            <w:r w:rsidRPr="00374453">
              <w:rPr>
                <w:sz w:val="22"/>
              </w:rPr>
              <w:t>NATIONALITY:</w:t>
            </w:r>
            <w:r w:rsidR="00374453" w:rsidRPr="00374453">
              <w:rPr>
                <w:sz w:val="22"/>
              </w:rPr>
              <w:t xml:space="preserve"> SOUTH AFRICAN</w:t>
            </w:r>
          </w:p>
          <w:p w:rsidR="00A84E39" w:rsidRPr="00374453" w:rsidRDefault="00A84E39" w:rsidP="00374453">
            <w:pPr>
              <w:rPr>
                <w:sz w:val="22"/>
              </w:rPr>
            </w:pPr>
            <w:r w:rsidRPr="00374453">
              <w:rPr>
                <w:sz w:val="22"/>
              </w:rPr>
              <w:t>HOME LANGUAGE:</w:t>
            </w:r>
            <w:r w:rsidR="00374453" w:rsidRPr="00374453">
              <w:rPr>
                <w:sz w:val="22"/>
              </w:rPr>
              <w:t xml:space="preserve"> SOUTHERN SOTHO</w:t>
            </w:r>
          </w:p>
          <w:p w:rsidR="00374453" w:rsidRPr="00A84E39" w:rsidRDefault="00374453" w:rsidP="00374453">
            <w:r w:rsidRPr="00374453">
              <w:rPr>
                <w:sz w:val="22"/>
              </w:rPr>
              <w:t>CRIMINAL RECORD: NONE</w:t>
            </w:r>
          </w:p>
        </w:tc>
      </w:tr>
      <w:tr w:rsidR="001B2ABD" w:rsidTr="0032091F">
        <w:trPr>
          <w:trHeight w:val="7900"/>
        </w:trPr>
        <w:tc>
          <w:tcPr>
            <w:tcW w:w="3519" w:type="dxa"/>
          </w:tcPr>
          <w:p w:rsidR="001B2ABD" w:rsidRDefault="0006684A" w:rsidP="00374453">
            <w:pPr>
              <w:pStyle w:val="Heading3"/>
            </w:pPr>
            <w:r>
              <w:t>ABOUT ME</w:t>
            </w:r>
          </w:p>
          <w:p w:rsidR="00036450" w:rsidRDefault="0006684A" w:rsidP="00374453">
            <w:r>
              <w:t>I am a</w:t>
            </w:r>
            <w:r w:rsidR="00374453">
              <w:t xml:space="preserve"> </w:t>
            </w:r>
            <w:r>
              <w:t>passionate</w:t>
            </w:r>
            <w:r w:rsidR="00374453">
              <w:t xml:space="preserve"> </w:t>
            </w:r>
            <w:r>
              <w:t>and driven young man with the drive to become an accomplished, successful, well established</w:t>
            </w:r>
            <w:r w:rsidR="00374453">
              <w:t xml:space="preserve"> </w:t>
            </w:r>
            <w:r>
              <w:t>entrepreneur and model</w:t>
            </w:r>
            <w:r w:rsidR="00374453">
              <w:t xml:space="preserve"> </w:t>
            </w:r>
            <w:r>
              <w:t>citizen.</w:t>
            </w:r>
            <w:r w:rsidR="00374453">
              <w:t xml:space="preserve"> </w:t>
            </w:r>
            <w:r>
              <w:t>I aim not</w:t>
            </w:r>
            <w:r w:rsidR="00374453">
              <w:t xml:space="preserve"> </w:t>
            </w:r>
            <w:r w:rsidR="00972142">
              <w:t>only at self-empowerment, but</w:t>
            </w:r>
            <w:r w:rsidR="00374453">
              <w:t xml:space="preserve"> </w:t>
            </w:r>
            <w:r w:rsidR="009038F8">
              <w:t>also</w:t>
            </w:r>
            <w:r w:rsidR="00972142">
              <w:t xml:space="preserve"> to improve not only those directly</w:t>
            </w:r>
            <w:r w:rsidR="00374453">
              <w:t xml:space="preserve"> </w:t>
            </w:r>
            <w:r w:rsidR="009038F8">
              <w:t>around me but also empowering those that come</w:t>
            </w:r>
            <w:r w:rsidR="00972142">
              <w:t xml:space="preserve"> from the community at large, </w:t>
            </w:r>
            <w:r w:rsidR="006D3E68">
              <w:t>who</w:t>
            </w:r>
            <w:r w:rsidR="009038F8">
              <w:t>, need to know</w:t>
            </w:r>
            <w:r w:rsidR="006D3E68">
              <w:t xml:space="preserve"> that through hard work an</w:t>
            </w:r>
            <w:r w:rsidR="009038F8">
              <w:t>d dedication a lot of great things can be achieved. B</w:t>
            </w:r>
            <w:r w:rsidR="00972142">
              <w:t>y equipping them with knowl</w:t>
            </w:r>
            <w:r w:rsidR="006D3E68">
              <w:t>edge</w:t>
            </w:r>
            <w:r w:rsidR="00972142">
              <w:t xml:space="preserve"> of the world at large and what the world expects from them on their journeys</w:t>
            </w:r>
            <w:r w:rsidR="006D3E68">
              <w:t xml:space="preserve"> to bright and successful futures</w:t>
            </w:r>
            <w:r w:rsidR="00972142">
              <w:t xml:space="preserve">. </w:t>
            </w:r>
          </w:p>
          <w:sdt>
            <w:sdtPr>
              <w:id w:val="-1954003311"/>
              <w:placeholder>
                <w:docPart w:val="985FF16E07A04217AE14984559C11BB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37445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374453" w:rsidRPr="00374453" w:rsidRDefault="00374453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ADDRESS:</w:t>
            </w:r>
          </w:p>
          <w:p w:rsidR="00374453" w:rsidRPr="00374453" w:rsidRDefault="00374453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Parys</w:t>
            </w:r>
            <w:r w:rsidR="006F266A">
              <w:rPr>
                <w:sz w:val="20"/>
              </w:rPr>
              <w:t xml:space="preserve"> Area</w:t>
            </w:r>
          </w:p>
          <w:p w:rsidR="00374453" w:rsidRPr="00374453" w:rsidRDefault="00374453" w:rsidP="00374453">
            <w:pPr>
              <w:rPr>
                <w:sz w:val="20"/>
              </w:rPr>
            </w:pPr>
          </w:p>
          <w:sdt>
            <w:sdtPr>
              <w:rPr>
                <w:sz w:val="20"/>
              </w:rPr>
              <w:id w:val="1111563247"/>
              <w:placeholder>
                <w:docPart w:val="A48798C51B1D435DB75A5995642A29CA"/>
              </w:placeholder>
              <w:temporary/>
              <w:showingPlcHdr/>
              <w15:appearance w15:val="hidden"/>
            </w:sdtPr>
            <w:sdtEndPr/>
            <w:sdtContent>
              <w:p w:rsidR="004D3011" w:rsidRPr="00374453" w:rsidRDefault="004D3011" w:rsidP="00374453">
                <w:pPr>
                  <w:rPr>
                    <w:sz w:val="20"/>
                  </w:rPr>
                </w:pPr>
                <w:r w:rsidRPr="00374453">
                  <w:rPr>
                    <w:sz w:val="20"/>
                  </w:rPr>
                  <w:t>PHONE:</w:t>
                </w:r>
              </w:p>
            </w:sdtContent>
          </w:sdt>
          <w:p w:rsidR="004D3011" w:rsidRPr="00374453" w:rsidRDefault="0004191B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(+27) 65 977 6863</w:t>
            </w:r>
          </w:p>
          <w:p w:rsidR="004D3011" w:rsidRPr="00374453" w:rsidRDefault="004D3011" w:rsidP="00374453">
            <w:pPr>
              <w:rPr>
                <w:sz w:val="20"/>
              </w:rPr>
            </w:pPr>
          </w:p>
          <w:sdt>
            <w:sdtPr>
              <w:rPr>
                <w:sz w:val="20"/>
              </w:rPr>
              <w:id w:val="-240260293"/>
              <w:placeholder>
                <w:docPart w:val="1A6A31AAB2FF4357852E530D3A042490"/>
              </w:placeholder>
              <w:temporary/>
              <w:showingPlcHdr/>
              <w15:appearance w15:val="hidden"/>
            </w:sdtPr>
            <w:sdtEndPr/>
            <w:sdtContent>
              <w:p w:rsidR="004D3011" w:rsidRPr="00374453" w:rsidRDefault="004D3011" w:rsidP="00374453">
                <w:pPr>
                  <w:rPr>
                    <w:sz w:val="20"/>
                  </w:rPr>
                </w:pPr>
                <w:r w:rsidRPr="00374453">
                  <w:rPr>
                    <w:sz w:val="20"/>
                  </w:rPr>
                  <w:t>EMAIL:</w:t>
                </w:r>
              </w:p>
            </w:sdtContent>
          </w:sdt>
          <w:p w:rsidR="00036450" w:rsidRPr="00E4381A" w:rsidRDefault="0004191B" w:rsidP="00374453">
            <w:pPr>
              <w:rPr>
                <w:rStyle w:val="Hyperlink"/>
              </w:rPr>
            </w:pPr>
            <w:r w:rsidRPr="00374453">
              <w:rPr>
                <w:sz w:val="20"/>
              </w:rPr>
              <w:t>Mokhobothapelo6080@gmail.com</w:t>
            </w:r>
          </w:p>
          <w:sdt>
            <w:sdtPr>
              <w:id w:val="-1444214663"/>
              <w:placeholder>
                <w:docPart w:val="01D92D7CFF76424BA028D3328BEEFF62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374453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374453" w:rsidRDefault="0004191B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Reading</w:t>
            </w:r>
          </w:p>
          <w:p w:rsidR="004D3011" w:rsidRPr="00374453" w:rsidRDefault="0004191B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Soccer</w:t>
            </w:r>
          </w:p>
          <w:p w:rsidR="004D3011" w:rsidRDefault="0004191B" w:rsidP="00374453">
            <w:pPr>
              <w:rPr>
                <w:sz w:val="20"/>
              </w:rPr>
            </w:pPr>
            <w:r w:rsidRPr="00374453">
              <w:rPr>
                <w:sz w:val="20"/>
              </w:rPr>
              <w:t>Rugby</w:t>
            </w:r>
          </w:p>
          <w:p w:rsidR="001B1D18" w:rsidRDefault="001B1D18" w:rsidP="00374453">
            <w:pPr>
              <w:rPr>
                <w:sz w:val="20"/>
              </w:rPr>
            </w:pPr>
          </w:p>
          <w:p w:rsidR="001B1D18" w:rsidRDefault="001B1D18" w:rsidP="001B1D18">
            <w:pPr>
              <w:pStyle w:val="Heading3"/>
            </w:pPr>
            <w:r>
              <w:t>willing to relocare</w:t>
            </w:r>
          </w:p>
          <w:p w:rsidR="001B1D18" w:rsidRDefault="001B1D18" w:rsidP="001B1D18">
            <w:r>
              <w:t>YES</w:t>
            </w:r>
          </w:p>
          <w:p w:rsidR="001B1D18" w:rsidRPr="004D3011" w:rsidRDefault="001B1D18" w:rsidP="00374453"/>
        </w:tc>
        <w:tc>
          <w:tcPr>
            <w:tcW w:w="703" w:type="dxa"/>
          </w:tcPr>
          <w:p w:rsidR="001B2ABD" w:rsidRDefault="001B2ABD" w:rsidP="00374453">
            <w:pPr>
              <w:tabs>
                <w:tab w:val="left" w:pos="990"/>
              </w:tabs>
            </w:pPr>
          </w:p>
        </w:tc>
        <w:tc>
          <w:tcPr>
            <w:tcW w:w="6325" w:type="dxa"/>
          </w:tcPr>
          <w:sdt>
            <w:sdtPr>
              <w:id w:val="1049110328"/>
              <w:placeholder>
                <w:docPart w:val="D4A3975878884A8386E66CECB01104E0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7445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3C1912" w:rsidRDefault="003C1912" w:rsidP="00374453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>High School Education</w:t>
            </w:r>
          </w:p>
          <w:p w:rsidR="00036450" w:rsidRDefault="003C1912" w:rsidP="00374453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 xml:space="preserve">Name of School: </w:t>
            </w:r>
            <w:r w:rsidR="00AF5B5F" w:rsidRPr="00374453">
              <w:rPr>
                <w:sz w:val="20"/>
              </w:rPr>
              <w:t>VAAL CHRISTIAN COMBINED SCHOOL</w:t>
            </w:r>
          </w:p>
          <w:p w:rsidR="003C1912" w:rsidRPr="003C1912" w:rsidRDefault="003C1912" w:rsidP="003C1912">
            <w:pPr>
              <w:rPr>
                <w:b/>
                <w:sz w:val="20"/>
              </w:rPr>
            </w:pPr>
            <w:r w:rsidRPr="003C1912">
              <w:rPr>
                <w:b/>
                <w:sz w:val="20"/>
              </w:rPr>
              <w:t>Highest Grade Passed: Matric</w:t>
            </w:r>
          </w:p>
          <w:p w:rsidR="00036450" w:rsidRDefault="00AF5B5F" w:rsidP="00374453">
            <w:pPr>
              <w:pStyle w:val="Date"/>
              <w:rPr>
                <w:sz w:val="20"/>
              </w:rPr>
            </w:pPr>
            <w:r w:rsidRPr="00374453">
              <w:rPr>
                <w:sz w:val="20"/>
              </w:rPr>
              <w:t>2010</w:t>
            </w:r>
            <w:r w:rsidR="00036450" w:rsidRPr="00374453">
              <w:rPr>
                <w:sz w:val="20"/>
              </w:rPr>
              <w:t xml:space="preserve"> </w:t>
            </w:r>
            <w:r w:rsidR="006D3E68">
              <w:rPr>
                <w:sz w:val="20"/>
              </w:rPr>
              <w:t>–</w:t>
            </w:r>
            <w:r w:rsidR="00036450" w:rsidRPr="00374453">
              <w:rPr>
                <w:sz w:val="20"/>
              </w:rPr>
              <w:t xml:space="preserve"> </w:t>
            </w:r>
            <w:r w:rsidRPr="00374453">
              <w:rPr>
                <w:sz w:val="20"/>
              </w:rPr>
              <w:t>2014</w:t>
            </w:r>
          </w:p>
          <w:p w:rsidR="006D3E68" w:rsidRPr="006D3E68" w:rsidRDefault="006D3E68" w:rsidP="006D3E68"/>
          <w:p w:rsidR="003C1912" w:rsidRDefault="003C1912" w:rsidP="00374453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>Tertiary Education</w:t>
            </w:r>
          </w:p>
          <w:p w:rsidR="00036450" w:rsidRDefault="003C1912" w:rsidP="00374453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 xml:space="preserve">Institution: </w:t>
            </w:r>
            <w:r w:rsidR="00AF5B5F" w:rsidRPr="00374453">
              <w:rPr>
                <w:sz w:val="20"/>
              </w:rPr>
              <w:t>NORTH-WEST UNIVERSITY</w:t>
            </w:r>
            <w:r>
              <w:rPr>
                <w:sz w:val="20"/>
              </w:rPr>
              <w:t xml:space="preserve"> </w:t>
            </w:r>
            <w:r w:rsidR="00AF5B5F" w:rsidRPr="00374453">
              <w:rPr>
                <w:sz w:val="20"/>
              </w:rPr>
              <w:t>(VANDERBIJLPARK CAMPUS)</w:t>
            </w:r>
          </w:p>
          <w:p w:rsidR="003C1912" w:rsidRPr="003C1912" w:rsidRDefault="003C1912" w:rsidP="003C1912">
            <w:r>
              <w:t>Course: BSc Information Technology</w:t>
            </w:r>
          </w:p>
          <w:p w:rsidR="00036450" w:rsidRDefault="00AF5B5F" w:rsidP="00374453">
            <w:pPr>
              <w:pStyle w:val="Date"/>
              <w:rPr>
                <w:sz w:val="20"/>
              </w:rPr>
            </w:pPr>
            <w:r w:rsidRPr="00374453">
              <w:rPr>
                <w:sz w:val="20"/>
              </w:rPr>
              <w:t>2015</w:t>
            </w:r>
            <w:r w:rsidR="00036450" w:rsidRPr="00374453">
              <w:rPr>
                <w:sz w:val="20"/>
              </w:rPr>
              <w:t xml:space="preserve"> </w:t>
            </w:r>
            <w:r w:rsidR="006D3E68">
              <w:rPr>
                <w:sz w:val="20"/>
              </w:rPr>
              <w:t>–</w:t>
            </w:r>
            <w:r w:rsidR="00036450" w:rsidRPr="00374453">
              <w:rPr>
                <w:sz w:val="20"/>
              </w:rPr>
              <w:t xml:space="preserve"> </w:t>
            </w:r>
            <w:r w:rsidRPr="00374453">
              <w:rPr>
                <w:sz w:val="20"/>
              </w:rPr>
              <w:t>2020</w:t>
            </w:r>
          </w:p>
          <w:p w:rsidR="006D3E68" w:rsidRPr="006D3E68" w:rsidRDefault="00E23578" w:rsidP="006D3E68">
            <w:r>
              <w:t xml:space="preserve">Member </w:t>
            </w:r>
            <w:r w:rsidR="006D3E68">
              <w:t xml:space="preserve">of the Golden Key </w:t>
            </w:r>
            <w:r>
              <w:t xml:space="preserve">Honor </w:t>
            </w:r>
            <w:r w:rsidR="006D3E68">
              <w:t>Association.</w:t>
            </w:r>
          </w:p>
          <w:sdt>
            <w:sdtPr>
              <w:id w:val="1001553383"/>
              <w:placeholder>
                <w:docPart w:val="163322C3EC8F4BF5BD74DBC7639FA987"/>
              </w:placeholder>
              <w:temporary/>
              <w:showingPlcHdr/>
              <w15:appearance w15:val="hidden"/>
            </w:sdtPr>
            <w:sdtEndPr/>
            <w:sdtContent>
              <w:p w:rsidR="00C80866" w:rsidRDefault="00036450" w:rsidP="00F93122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A5E25" w:rsidRDefault="001A5E25" w:rsidP="00C80866">
            <w:r>
              <w:t>Company: North</w:t>
            </w:r>
            <w:r w:rsidR="009865C1">
              <w:t>-West University</w:t>
            </w:r>
          </w:p>
          <w:p w:rsidR="009865C1" w:rsidRDefault="009865C1" w:rsidP="00C80866">
            <w:r>
              <w:t>Job Title: Student SI Project</w:t>
            </w:r>
          </w:p>
          <w:p w:rsidR="009865C1" w:rsidRDefault="009865C1" w:rsidP="00C80866">
            <w:r>
              <w:t>Duration: 01/03/2017-29/11/2017</w:t>
            </w:r>
          </w:p>
          <w:p w:rsidR="009865C1" w:rsidRDefault="009865C1" w:rsidP="00C80866"/>
          <w:p w:rsidR="009865C1" w:rsidRDefault="009865C1" w:rsidP="009865C1">
            <w:pPr>
              <w:rPr>
                <w:b/>
              </w:rPr>
            </w:pPr>
            <w:r w:rsidRPr="00757A83">
              <w:rPr>
                <w:b/>
              </w:rPr>
              <w:t>Responsibilities:</w:t>
            </w:r>
          </w:p>
          <w:p w:rsidR="009865C1" w:rsidRPr="001B1D18" w:rsidRDefault="009865C1" w:rsidP="00C80866">
            <w:pPr>
              <w:rPr>
                <w:b/>
              </w:rPr>
            </w:pPr>
            <w:r w:rsidRPr="001B1D18">
              <w:rPr>
                <w:b/>
              </w:rPr>
              <w:t>Assist</w:t>
            </w:r>
            <w:r w:rsidR="001B1D18" w:rsidRPr="001B1D18">
              <w:rPr>
                <w:b/>
              </w:rPr>
              <w:t>ing students with their induction into student life.</w:t>
            </w:r>
          </w:p>
          <w:p w:rsidR="001B1D18" w:rsidRPr="001B1D18" w:rsidRDefault="001B1D18" w:rsidP="00C80866">
            <w:pPr>
              <w:rPr>
                <w:b/>
              </w:rPr>
            </w:pPr>
            <w:r w:rsidRPr="001B1D18">
              <w:rPr>
                <w:b/>
              </w:rPr>
              <w:t>Working along with students making sure they are transitioning well.</w:t>
            </w:r>
          </w:p>
          <w:p w:rsidR="001B1D18" w:rsidRPr="001B1D18" w:rsidRDefault="001B1D18" w:rsidP="00C80866">
            <w:pPr>
              <w:rPr>
                <w:b/>
              </w:rPr>
            </w:pPr>
            <w:r w:rsidRPr="001B1D18">
              <w:rPr>
                <w:b/>
              </w:rPr>
              <w:t>Assisting students with difficult modules where they struggle.</w:t>
            </w:r>
          </w:p>
          <w:p w:rsidR="001B1D18" w:rsidRPr="001B1D18" w:rsidRDefault="001B1D18" w:rsidP="00C80866">
            <w:pPr>
              <w:rPr>
                <w:b/>
              </w:rPr>
            </w:pPr>
            <w:r w:rsidRPr="001B1D18">
              <w:rPr>
                <w:b/>
              </w:rPr>
              <w:t>Improving the University experience of students.</w:t>
            </w:r>
          </w:p>
          <w:p w:rsidR="001A5E25" w:rsidRDefault="001A5E25" w:rsidP="00C80866"/>
          <w:p w:rsidR="00C80866" w:rsidRDefault="00C80866" w:rsidP="00C80866">
            <w:r>
              <w:t>Company</w:t>
            </w:r>
            <w:r w:rsidR="00F93122">
              <w:t>:  Wire Speed Systems</w:t>
            </w:r>
          </w:p>
          <w:p w:rsidR="00F93122" w:rsidRDefault="00F93122" w:rsidP="00C80866">
            <w:r>
              <w:t xml:space="preserve">Job Title: </w:t>
            </w:r>
            <w:r w:rsidR="006F266A">
              <w:t xml:space="preserve">CISCO </w:t>
            </w:r>
            <w:r>
              <w:t>CyberOps Associate</w:t>
            </w:r>
            <w:bookmarkStart w:id="0" w:name="_GoBack"/>
            <w:bookmarkEnd w:id="0"/>
          </w:p>
          <w:p w:rsidR="00F93122" w:rsidRDefault="00F93122" w:rsidP="00C80866">
            <w:r>
              <w:t>Contact Person: Mr Fortune Musara</w:t>
            </w:r>
          </w:p>
          <w:p w:rsidR="00F93122" w:rsidRDefault="006F266A" w:rsidP="00C80866">
            <w:r>
              <w:t xml:space="preserve">Phone: </w:t>
            </w:r>
            <w:r w:rsidR="00F93122">
              <w:t>079 612 0982</w:t>
            </w:r>
          </w:p>
          <w:p w:rsidR="00F93122" w:rsidRDefault="00F93122" w:rsidP="00C80866">
            <w:r>
              <w:t>Duration: 01/03/2021 – 01/06/2021</w:t>
            </w:r>
          </w:p>
          <w:p w:rsidR="005B0547" w:rsidRDefault="005B0547" w:rsidP="00C80866"/>
          <w:p w:rsidR="005B0547" w:rsidRDefault="005B0547" w:rsidP="00C80866">
            <w:pPr>
              <w:rPr>
                <w:b/>
              </w:rPr>
            </w:pPr>
            <w:r w:rsidRPr="00757A83">
              <w:rPr>
                <w:b/>
              </w:rPr>
              <w:t>Responsibilities:</w:t>
            </w:r>
          </w:p>
          <w:p w:rsidR="001A5E25" w:rsidRDefault="001A5E25" w:rsidP="00C80866">
            <w:pPr>
              <w:rPr>
                <w:b/>
              </w:rPr>
            </w:pPr>
            <w:r>
              <w:rPr>
                <w:b/>
              </w:rPr>
              <w:t>Explain the role of a CyberSecurity Associate in the workplace.</w:t>
            </w:r>
          </w:p>
          <w:p w:rsidR="00757A83" w:rsidRDefault="001A5E25" w:rsidP="00C80866">
            <w:pPr>
              <w:rPr>
                <w:b/>
              </w:rPr>
            </w:pPr>
            <w:r>
              <w:rPr>
                <w:b/>
              </w:rPr>
              <w:t>Work together with Associates to install, configure and run virtual machines.</w:t>
            </w:r>
          </w:p>
          <w:p w:rsidR="001A5E25" w:rsidRDefault="001A5E25" w:rsidP="00C80866">
            <w:pPr>
              <w:rPr>
                <w:b/>
                <w:lang w:val="en-ZA"/>
              </w:rPr>
            </w:pPr>
            <w:r w:rsidRPr="001A5E25">
              <w:rPr>
                <w:b/>
                <w:lang w:val="en-ZA"/>
              </w:rPr>
              <w:t>Explain the operation of the network infrastructure.</w:t>
            </w:r>
          </w:p>
          <w:p w:rsidR="001A5E25" w:rsidRPr="00757A83" w:rsidRDefault="001A5E25" w:rsidP="00C80866">
            <w:pPr>
              <w:rPr>
                <w:b/>
              </w:rPr>
            </w:pPr>
            <w:r w:rsidRPr="001A5E25">
              <w:rPr>
                <w:b/>
                <w:lang w:val="en-ZA"/>
              </w:rPr>
              <w:t>Explain the impacts of cryptography on network security monitoring.</w:t>
            </w:r>
          </w:p>
          <w:p w:rsidR="001B1D18" w:rsidRDefault="001B1D18" w:rsidP="00374453">
            <w:pPr>
              <w:pStyle w:val="Heading2"/>
            </w:pPr>
          </w:p>
          <w:p w:rsidR="001B1D18" w:rsidRDefault="001B1D18" w:rsidP="00374453">
            <w:pPr>
              <w:pStyle w:val="Heading2"/>
            </w:pPr>
          </w:p>
          <w:p w:rsidR="001B1D18" w:rsidRDefault="001B1D18" w:rsidP="00374453">
            <w:pPr>
              <w:pStyle w:val="Heading2"/>
            </w:pPr>
          </w:p>
          <w:p w:rsidR="00036450" w:rsidRDefault="00A5080D" w:rsidP="00374453">
            <w:pPr>
              <w:pStyle w:val="Heading2"/>
            </w:pPr>
            <w:r>
              <w:lastRenderedPageBreak/>
              <w:t>Language Skills</w:t>
            </w:r>
          </w:p>
          <w:p w:rsidR="00036450" w:rsidRDefault="00036450" w:rsidP="00374453">
            <w:pPr>
              <w:rPr>
                <w:color w:val="FFFFFF" w:themeColor="background1"/>
              </w:rPr>
            </w:pPr>
          </w:p>
          <w:bookmarkStart w:id="1" w:name="_MON_1669796246"/>
          <w:bookmarkEnd w:id="1"/>
          <w:p w:rsidR="00E3360B" w:rsidRDefault="001B1839" w:rsidP="003744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object w:dxaOrig="13778" w:dyaOrig="43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45pt;height:113.25pt" o:ole="">
                  <v:imagedata r:id="rId11" o:title=""/>
                </v:shape>
                <o:OLEObject Type="Embed" ProgID="Excel.Sheet.12" ShapeID="_x0000_i1033" DrawAspect="Content" ObjectID="_1698726649" r:id="rId12"/>
              </w:object>
            </w:r>
          </w:p>
          <w:p w:rsidR="00E3360B" w:rsidRDefault="00E3360B" w:rsidP="00E3360B">
            <w:pPr>
              <w:pStyle w:val="Heading2"/>
            </w:pPr>
            <w:r>
              <w:t>DECLARATION</w:t>
            </w:r>
          </w:p>
          <w:p w:rsidR="001B1D18" w:rsidRDefault="009038F8" w:rsidP="00E3360B">
            <w:pPr>
              <w:rPr>
                <w:b/>
                <w:sz w:val="20"/>
              </w:rPr>
            </w:pPr>
            <w:r w:rsidRPr="00110219">
              <w:rPr>
                <w:sz w:val="20"/>
              </w:rPr>
              <w:t xml:space="preserve">I declare solemnly that the above information is true and correct in all dimensions, and understand that if any of this information is misleading, I may have to be disqualified. I hope </w:t>
            </w:r>
            <w:r w:rsidR="00110219" w:rsidRPr="00110219">
              <w:rPr>
                <w:sz w:val="20"/>
              </w:rPr>
              <w:t>this letter reaches your dearest considerations as I am looking forward to becoming an asset at your company</w:t>
            </w:r>
            <w:r w:rsidR="00110219" w:rsidRPr="00110219">
              <w:rPr>
                <w:b/>
                <w:sz w:val="20"/>
              </w:rPr>
              <w:t xml:space="preserve">. </w:t>
            </w:r>
          </w:p>
          <w:p w:rsidR="001B1D18" w:rsidRDefault="001B1D18" w:rsidP="00E3360B">
            <w:pPr>
              <w:rPr>
                <w:b/>
                <w:sz w:val="20"/>
              </w:rPr>
            </w:pPr>
          </w:p>
          <w:p w:rsidR="00310E2E" w:rsidRPr="00E3360B" w:rsidRDefault="009038F8" w:rsidP="00E3360B">
            <w:pPr>
              <w:rPr>
                <w:b/>
              </w:rPr>
            </w:pPr>
            <w:r w:rsidRPr="00110219">
              <w:rPr>
                <w:b/>
                <w:sz w:val="20"/>
              </w:rPr>
              <w:t xml:space="preserve"> </w:t>
            </w:r>
          </w:p>
        </w:tc>
      </w:tr>
    </w:tbl>
    <w:p w:rsidR="009B2A18" w:rsidRDefault="009B2A18" w:rsidP="001B1D18">
      <w:pPr>
        <w:pStyle w:val="Heading3"/>
      </w:pPr>
    </w:p>
    <w:sectPr w:rsidR="009B2A18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A21" w:rsidRDefault="00E52A21" w:rsidP="000C45FF">
      <w:r>
        <w:separator/>
      </w:r>
    </w:p>
  </w:endnote>
  <w:endnote w:type="continuationSeparator" w:id="0">
    <w:p w:rsidR="00E52A21" w:rsidRDefault="00E52A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A21" w:rsidRDefault="00E52A21" w:rsidP="000C45FF">
      <w:r>
        <w:separator/>
      </w:r>
    </w:p>
  </w:footnote>
  <w:footnote w:type="continuationSeparator" w:id="0">
    <w:p w:rsidR="00E52A21" w:rsidRDefault="00E52A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1B"/>
    <w:rsid w:val="00036450"/>
    <w:rsid w:val="0004191B"/>
    <w:rsid w:val="0006684A"/>
    <w:rsid w:val="00094499"/>
    <w:rsid w:val="000C45FF"/>
    <w:rsid w:val="000E3FD1"/>
    <w:rsid w:val="00110219"/>
    <w:rsid w:val="00112054"/>
    <w:rsid w:val="001525E1"/>
    <w:rsid w:val="00180329"/>
    <w:rsid w:val="0019001F"/>
    <w:rsid w:val="001A5E25"/>
    <w:rsid w:val="001A74A5"/>
    <w:rsid w:val="001B1839"/>
    <w:rsid w:val="001B1D18"/>
    <w:rsid w:val="001B2ABD"/>
    <w:rsid w:val="001C797F"/>
    <w:rsid w:val="001E0391"/>
    <w:rsid w:val="001E1759"/>
    <w:rsid w:val="001F1ECC"/>
    <w:rsid w:val="00204F1B"/>
    <w:rsid w:val="002400EB"/>
    <w:rsid w:val="00256CF7"/>
    <w:rsid w:val="00281FD5"/>
    <w:rsid w:val="0030481B"/>
    <w:rsid w:val="00310E2E"/>
    <w:rsid w:val="003156FC"/>
    <w:rsid w:val="0032091F"/>
    <w:rsid w:val="003254B5"/>
    <w:rsid w:val="0037121F"/>
    <w:rsid w:val="00374453"/>
    <w:rsid w:val="003A6B7D"/>
    <w:rsid w:val="003B06CA"/>
    <w:rsid w:val="003C1912"/>
    <w:rsid w:val="004071FC"/>
    <w:rsid w:val="00445947"/>
    <w:rsid w:val="004813B3"/>
    <w:rsid w:val="00496591"/>
    <w:rsid w:val="004C63E4"/>
    <w:rsid w:val="004D3011"/>
    <w:rsid w:val="005262AC"/>
    <w:rsid w:val="005B0547"/>
    <w:rsid w:val="005E39D5"/>
    <w:rsid w:val="00600670"/>
    <w:rsid w:val="0062123A"/>
    <w:rsid w:val="006416C4"/>
    <w:rsid w:val="00646E75"/>
    <w:rsid w:val="006771D0"/>
    <w:rsid w:val="006D3E68"/>
    <w:rsid w:val="006F266A"/>
    <w:rsid w:val="00715FCB"/>
    <w:rsid w:val="00743101"/>
    <w:rsid w:val="00747374"/>
    <w:rsid w:val="00757A83"/>
    <w:rsid w:val="007775E1"/>
    <w:rsid w:val="007867A0"/>
    <w:rsid w:val="007927F5"/>
    <w:rsid w:val="00802CA0"/>
    <w:rsid w:val="00866417"/>
    <w:rsid w:val="009038F8"/>
    <w:rsid w:val="009260CD"/>
    <w:rsid w:val="00952C25"/>
    <w:rsid w:val="00972142"/>
    <w:rsid w:val="009865C1"/>
    <w:rsid w:val="009A4FE4"/>
    <w:rsid w:val="009B2A18"/>
    <w:rsid w:val="00A2118D"/>
    <w:rsid w:val="00A5080D"/>
    <w:rsid w:val="00A84E39"/>
    <w:rsid w:val="00AD5CC2"/>
    <w:rsid w:val="00AD76E2"/>
    <w:rsid w:val="00AE4399"/>
    <w:rsid w:val="00AF5B5F"/>
    <w:rsid w:val="00B20152"/>
    <w:rsid w:val="00B359E4"/>
    <w:rsid w:val="00B57D98"/>
    <w:rsid w:val="00B70850"/>
    <w:rsid w:val="00B726A9"/>
    <w:rsid w:val="00C066B6"/>
    <w:rsid w:val="00C37BA1"/>
    <w:rsid w:val="00C4674C"/>
    <w:rsid w:val="00C506CF"/>
    <w:rsid w:val="00C64D7D"/>
    <w:rsid w:val="00C72BED"/>
    <w:rsid w:val="00C80866"/>
    <w:rsid w:val="00C9578B"/>
    <w:rsid w:val="00CB0055"/>
    <w:rsid w:val="00CC2C99"/>
    <w:rsid w:val="00D2522B"/>
    <w:rsid w:val="00D422DE"/>
    <w:rsid w:val="00D5459D"/>
    <w:rsid w:val="00DA1F4D"/>
    <w:rsid w:val="00DD172A"/>
    <w:rsid w:val="00E23578"/>
    <w:rsid w:val="00E25A26"/>
    <w:rsid w:val="00E3360B"/>
    <w:rsid w:val="00E4381A"/>
    <w:rsid w:val="00E52A21"/>
    <w:rsid w:val="00E55D74"/>
    <w:rsid w:val="00F60274"/>
    <w:rsid w:val="00F77FB9"/>
    <w:rsid w:val="00F84117"/>
    <w:rsid w:val="00F9312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BE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bel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5FF16E07A04217AE14984559C1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78A0-F1E2-4BFA-96DB-1EB839846BA1}"/>
      </w:docPartPr>
      <w:docPartBody>
        <w:p w:rsidR="0038608F" w:rsidRDefault="0038608F">
          <w:pPr>
            <w:pStyle w:val="985FF16E07A04217AE14984559C11BB3"/>
          </w:pPr>
          <w:r w:rsidRPr="00CB0055">
            <w:t>Contact</w:t>
          </w:r>
        </w:p>
      </w:docPartBody>
    </w:docPart>
    <w:docPart>
      <w:docPartPr>
        <w:name w:val="A48798C51B1D435DB75A5995642A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D88E-9F44-4375-8577-41BA3F4F9293}"/>
      </w:docPartPr>
      <w:docPartBody>
        <w:p w:rsidR="0038608F" w:rsidRDefault="0038608F">
          <w:pPr>
            <w:pStyle w:val="A48798C51B1D435DB75A5995642A29CA"/>
          </w:pPr>
          <w:r w:rsidRPr="004D3011">
            <w:t>PHONE:</w:t>
          </w:r>
        </w:p>
      </w:docPartBody>
    </w:docPart>
    <w:docPart>
      <w:docPartPr>
        <w:name w:val="1A6A31AAB2FF4357852E530D3A042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31DB-553C-47F7-964F-0E8B149E8C54}"/>
      </w:docPartPr>
      <w:docPartBody>
        <w:p w:rsidR="0038608F" w:rsidRDefault="0038608F">
          <w:pPr>
            <w:pStyle w:val="1A6A31AAB2FF4357852E530D3A042490"/>
          </w:pPr>
          <w:r w:rsidRPr="004D3011">
            <w:t>EMAIL:</w:t>
          </w:r>
        </w:p>
      </w:docPartBody>
    </w:docPart>
    <w:docPart>
      <w:docPartPr>
        <w:name w:val="01D92D7CFF76424BA028D3328BEE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9763-7FDC-49AA-9068-86605B4F1C12}"/>
      </w:docPartPr>
      <w:docPartBody>
        <w:p w:rsidR="0038608F" w:rsidRDefault="0038608F">
          <w:pPr>
            <w:pStyle w:val="01D92D7CFF76424BA028D3328BEEFF62"/>
          </w:pPr>
          <w:r w:rsidRPr="00CB0055">
            <w:t>Hobbies</w:t>
          </w:r>
        </w:p>
      </w:docPartBody>
    </w:docPart>
    <w:docPart>
      <w:docPartPr>
        <w:name w:val="D4A3975878884A8386E66CECB0110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182EA-CEDA-4618-913F-AF8FB66BD91D}"/>
      </w:docPartPr>
      <w:docPartBody>
        <w:p w:rsidR="0038608F" w:rsidRDefault="0038608F">
          <w:pPr>
            <w:pStyle w:val="D4A3975878884A8386E66CECB01104E0"/>
          </w:pPr>
          <w:r w:rsidRPr="00036450">
            <w:t>EDUCATION</w:t>
          </w:r>
        </w:p>
      </w:docPartBody>
    </w:docPart>
    <w:docPart>
      <w:docPartPr>
        <w:name w:val="163322C3EC8F4BF5BD74DBC7639FA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20618-8286-4A88-B3E9-116942E76F07}"/>
      </w:docPartPr>
      <w:docPartBody>
        <w:p w:rsidR="0038608F" w:rsidRDefault="0038608F">
          <w:pPr>
            <w:pStyle w:val="163322C3EC8F4BF5BD74DBC7639FA98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8F"/>
    <w:rsid w:val="00014E2D"/>
    <w:rsid w:val="0010737A"/>
    <w:rsid w:val="0038608F"/>
    <w:rsid w:val="00773165"/>
    <w:rsid w:val="00A921D3"/>
    <w:rsid w:val="00CA1EE1"/>
    <w:rsid w:val="00EB3FB9"/>
    <w:rsid w:val="00F4172D"/>
    <w:rsid w:val="00F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94C5A241B438BBA646C115DFF1A67">
    <w:name w:val="AF194C5A241B438BBA646C115DFF1A67"/>
  </w:style>
  <w:style w:type="paragraph" w:customStyle="1" w:styleId="3DAD5D02070E43CE9DC9F3515AF87996">
    <w:name w:val="3DAD5D02070E43CE9DC9F3515AF87996"/>
  </w:style>
  <w:style w:type="paragraph" w:customStyle="1" w:styleId="758EECCACACF47C387CE27C65C6D78C5">
    <w:name w:val="758EECCACACF47C387CE27C65C6D78C5"/>
  </w:style>
  <w:style w:type="paragraph" w:customStyle="1" w:styleId="7B49023C37C04904BE389D36F239A8FB">
    <w:name w:val="7B49023C37C04904BE389D36F239A8FB"/>
  </w:style>
  <w:style w:type="paragraph" w:customStyle="1" w:styleId="985FF16E07A04217AE14984559C11BB3">
    <w:name w:val="985FF16E07A04217AE14984559C11BB3"/>
  </w:style>
  <w:style w:type="paragraph" w:customStyle="1" w:styleId="A48798C51B1D435DB75A5995642A29CA">
    <w:name w:val="A48798C51B1D435DB75A5995642A29CA"/>
  </w:style>
  <w:style w:type="paragraph" w:customStyle="1" w:styleId="3243391B26D943D2810FA923B196FD2A">
    <w:name w:val="3243391B26D943D2810FA923B196FD2A"/>
  </w:style>
  <w:style w:type="paragraph" w:customStyle="1" w:styleId="A7D15C4E76304A16A921DCB237F63E79">
    <w:name w:val="A7D15C4E76304A16A921DCB237F63E79"/>
  </w:style>
  <w:style w:type="paragraph" w:customStyle="1" w:styleId="1DFC3D7E9F7C46BCACBA6298FD3EB977">
    <w:name w:val="1DFC3D7E9F7C46BCACBA6298FD3EB977"/>
  </w:style>
  <w:style w:type="paragraph" w:customStyle="1" w:styleId="1A6A31AAB2FF4357852E530D3A042490">
    <w:name w:val="1A6A31AAB2FF4357852E530D3A04249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5C1648618642E48EBF707C1E7A3145">
    <w:name w:val="F75C1648618642E48EBF707C1E7A3145"/>
  </w:style>
  <w:style w:type="paragraph" w:customStyle="1" w:styleId="01D92D7CFF76424BA028D3328BEEFF62">
    <w:name w:val="01D92D7CFF76424BA028D3328BEEFF62"/>
  </w:style>
  <w:style w:type="paragraph" w:customStyle="1" w:styleId="1AB08729DE8D4F27A7CF306B896A7080">
    <w:name w:val="1AB08729DE8D4F27A7CF306B896A7080"/>
  </w:style>
  <w:style w:type="paragraph" w:customStyle="1" w:styleId="8147B7E1B4CD49BD9E39CBE4CC505953">
    <w:name w:val="8147B7E1B4CD49BD9E39CBE4CC505953"/>
  </w:style>
  <w:style w:type="paragraph" w:customStyle="1" w:styleId="74119D69EBF14BA19B3C2A860113B4AD">
    <w:name w:val="74119D69EBF14BA19B3C2A860113B4AD"/>
  </w:style>
  <w:style w:type="paragraph" w:customStyle="1" w:styleId="170CF9DED98C4B31825A90B204532B52">
    <w:name w:val="170CF9DED98C4B31825A90B204532B52"/>
  </w:style>
  <w:style w:type="paragraph" w:customStyle="1" w:styleId="D4A3975878884A8386E66CECB01104E0">
    <w:name w:val="D4A3975878884A8386E66CECB01104E0"/>
  </w:style>
  <w:style w:type="paragraph" w:customStyle="1" w:styleId="019D72359FCC4F54834177148BAF009D">
    <w:name w:val="019D72359FCC4F54834177148BAF009D"/>
  </w:style>
  <w:style w:type="paragraph" w:customStyle="1" w:styleId="4F63B65C79834283996B9F279C3DDC7C">
    <w:name w:val="4F63B65C79834283996B9F279C3DDC7C"/>
  </w:style>
  <w:style w:type="paragraph" w:customStyle="1" w:styleId="DD1AF0A26F99435F832AF4E403F77593">
    <w:name w:val="DD1AF0A26F99435F832AF4E403F77593"/>
  </w:style>
  <w:style w:type="paragraph" w:customStyle="1" w:styleId="B3EA2EB48E9F41A7B10929E4344EC6AB">
    <w:name w:val="B3EA2EB48E9F41A7B10929E4344EC6AB"/>
  </w:style>
  <w:style w:type="paragraph" w:customStyle="1" w:styleId="8D9842F66FD6482EB9652CB4F24C86B9">
    <w:name w:val="8D9842F66FD6482EB9652CB4F24C86B9"/>
  </w:style>
  <w:style w:type="paragraph" w:customStyle="1" w:styleId="2FF601F6279849AABECF62E92AB5631D">
    <w:name w:val="2FF601F6279849AABECF62E92AB5631D"/>
  </w:style>
  <w:style w:type="paragraph" w:customStyle="1" w:styleId="939D5C8508704913A20343D04E834D7A">
    <w:name w:val="939D5C8508704913A20343D04E834D7A"/>
  </w:style>
  <w:style w:type="paragraph" w:customStyle="1" w:styleId="163322C3EC8F4BF5BD74DBC7639FA987">
    <w:name w:val="163322C3EC8F4BF5BD74DBC7639FA987"/>
  </w:style>
  <w:style w:type="paragraph" w:customStyle="1" w:styleId="2B5F99F96AEB40E08C818A81103FFD50">
    <w:name w:val="2B5F99F96AEB40E08C818A81103FFD50"/>
  </w:style>
  <w:style w:type="paragraph" w:customStyle="1" w:styleId="41D18C9EB3CA4EB286FC9C33606F6EF0">
    <w:name w:val="41D18C9EB3CA4EB286FC9C33606F6EF0"/>
  </w:style>
  <w:style w:type="paragraph" w:customStyle="1" w:styleId="CB8B632E333F4C9A85103861938698BF">
    <w:name w:val="CB8B632E333F4C9A85103861938698BF"/>
  </w:style>
  <w:style w:type="paragraph" w:customStyle="1" w:styleId="F5A6C62CB4DE4755B2819919065380E6">
    <w:name w:val="F5A6C62CB4DE4755B2819919065380E6"/>
  </w:style>
  <w:style w:type="paragraph" w:customStyle="1" w:styleId="9E19EAEBC1C34B7094EF5AD7AF88454C">
    <w:name w:val="9E19EAEBC1C34B7094EF5AD7AF88454C"/>
  </w:style>
  <w:style w:type="paragraph" w:customStyle="1" w:styleId="CC040F6F202E4CE89BE71D5609786872">
    <w:name w:val="CC040F6F202E4CE89BE71D5609786872"/>
  </w:style>
  <w:style w:type="paragraph" w:customStyle="1" w:styleId="C0E2D75BAA4245D28F93A6E8B460E6C3">
    <w:name w:val="C0E2D75BAA4245D28F93A6E8B460E6C3"/>
  </w:style>
  <w:style w:type="paragraph" w:customStyle="1" w:styleId="1DD6F9B462C8423089BCE1CFF7267360">
    <w:name w:val="1DD6F9B462C8423089BCE1CFF7267360"/>
  </w:style>
  <w:style w:type="paragraph" w:customStyle="1" w:styleId="EB81C9095B474CFA9CDB4A23A5913DE3">
    <w:name w:val="EB81C9095B474CFA9CDB4A23A5913DE3"/>
  </w:style>
  <w:style w:type="paragraph" w:customStyle="1" w:styleId="C7C01E3E462E400DADD070035D2ACBC1">
    <w:name w:val="C7C01E3E462E400DADD070035D2ACBC1"/>
  </w:style>
  <w:style w:type="paragraph" w:customStyle="1" w:styleId="25EEF21244EB42779A9F73EABCEA4C24">
    <w:name w:val="25EEF21244EB42779A9F73EABCEA4C24"/>
  </w:style>
  <w:style w:type="paragraph" w:customStyle="1" w:styleId="1E8B5BDBB8014FDC916BDA1E49343C59">
    <w:name w:val="1E8B5BDBB8014FDC916BDA1E49343C59"/>
  </w:style>
  <w:style w:type="paragraph" w:customStyle="1" w:styleId="2748946F71C24C66BD501DA5CAA9B3F3">
    <w:name w:val="2748946F71C24C66BD501DA5CAA9B3F3"/>
  </w:style>
  <w:style w:type="paragraph" w:customStyle="1" w:styleId="15541C6A8DB842A691D7EF2B1DB37065">
    <w:name w:val="15541C6A8DB842A691D7EF2B1DB37065"/>
  </w:style>
  <w:style w:type="paragraph" w:customStyle="1" w:styleId="0DC1FF1B5EA5464095BF24141F5EE223">
    <w:name w:val="0DC1FF1B5EA5464095BF24141F5EE22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DDE88811D294D5F8DD2262DDAE2B434">
    <w:name w:val="3DDE88811D294D5F8DD2262DDAE2B434"/>
  </w:style>
  <w:style w:type="paragraph" w:customStyle="1" w:styleId="37AB99895DE74657B8BE812E7B14DC9C">
    <w:name w:val="37AB99895DE74657B8BE812E7B14DC9C"/>
    <w:rsid w:val="00FB7914"/>
  </w:style>
  <w:style w:type="paragraph" w:customStyle="1" w:styleId="B6B93A53A18B4D6CA05244C10EDDC8F4">
    <w:name w:val="B6B93A53A18B4D6CA05244C10EDDC8F4"/>
    <w:rsid w:val="00F4172D"/>
  </w:style>
  <w:style w:type="paragraph" w:customStyle="1" w:styleId="191C3D2229544BEABE5F04C1CA7F6A0F">
    <w:name w:val="191C3D2229544BEABE5F04C1CA7F6A0F"/>
    <w:rsid w:val="00EB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2021-11-05T06:55:00Z</dcterms:created>
  <dcterms:modified xsi:type="dcterms:W3CDTF">2021-11-18T05:44:00Z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